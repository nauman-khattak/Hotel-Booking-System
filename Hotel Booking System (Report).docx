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41645E" w:rsidP="0041645E">
      <w:pPr>
        <w:pStyle w:val="Title"/>
      </w:pPr>
      <w:r>
        <w:t>Hotel Booking System</w:t>
      </w:r>
    </w:p>
    <w:p w:rsidR="00C6554A" w:rsidRPr="00D5413C" w:rsidRDefault="0058661E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5293B852E6444253B50481623A93EA01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58661E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72F437E1C766409AB8D8FAC3C3B8081D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2A44BE69FCFE445C848158B81CDED2EE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837C420852DD428C9C786FFB9099BFEE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:rsidR="00C6554A" w:rsidRDefault="0041645E" w:rsidP="0041645E">
      <w:pPr>
        <w:pStyle w:val="Heading1"/>
      </w:pPr>
      <w:r>
        <w:lastRenderedPageBreak/>
        <w:t>External Library</w:t>
      </w:r>
    </w:p>
    <w:p w:rsidR="001E203C" w:rsidRPr="001E203C" w:rsidRDefault="001E203C" w:rsidP="001E203C">
      <w:pPr>
        <w:jc w:val="both"/>
        <w:rPr>
          <w:color w:val="auto"/>
        </w:rPr>
      </w:pPr>
      <w:r w:rsidRPr="001E203C">
        <w:rPr>
          <w:color w:val="auto"/>
        </w:rPr>
        <w:t xml:space="preserve">I didn’t used any external library as there was no need to use one. But if this was GUI based than i would have used JTattoo for interface because its time saving and very efficient with fantastic look and feel. </w:t>
      </w:r>
    </w:p>
    <w:p w:rsidR="00E325EE" w:rsidRDefault="00E325EE" w:rsidP="00E325EE">
      <w:pPr>
        <w:pStyle w:val="Heading1"/>
      </w:pPr>
      <w:r>
        <w:t>Description</w:t>
      </w:r>
    </w:p>
    <w:p w:rsidR="002C74C0" w:rsidRPr="001E203C" w:rsidRDefault="00E325EE" w:rsidP="001E203C">
      <w:pPr>
        <w:jc w:val="both"/>
        <w:rPr>
          <w:color w:val="auto"/>
        </w:rPr>
      </w:pPr>
      <w:r w:rsidRPr="001E203C">
        <w:rPr>
          <w:color w:val="auto"/>
        </w:rPr>
        <w:t xml:space="preserve">Its very simple project and easily understandable even by new developers. There are two source packages namely </w:t>
      </w:r>
      <w:r w:rsidRPr="001E203C">
        <w:rPr>
          <w:i/>
          <w:iCs/>
          <w:color w:val="1AB39F" w:themeColor="accent6"/>
        </w:rPr>
        <w:t>BookingSystem</w:t>
      </w:r>
      <w:r w:rsidRPr="001E203C">
        <w:t xml:space="preserve"> </w:t>
      </w:r>
      <w:r w:rsidRPr="001E203C">
        <w:rPr>
          <w:color w:val="auto"/>
        </w:rPr>
        <w:t>and</w:t>
      </w:r>
      <w:r w:rsidRPr="001E203C">
        <w:t xml:space="preserve"> </w:t>
      </w:r>
      <w:r w:rsidRPr="001E203C">
        <w:rPr>
          <w:i/>
          <w:iCs/>
          <w:color w:val="1AB39F" w:themeColor="accent6"/>
        </w:rPr>
        <w:t>ui</w:t>
      </w:r>
      <w:r w:rsidRPr="001E203C">
        <w:t xml:space="preserve">. </w:t>
      </w:r>
      <w:r w:rsidRPr="001E203C">
        <w:rPr>
          <w:color w:val="auto"/>
        </w:rPr>
        <w:t>All</w:t>
      </w:r>
      <w:r w:rsidRPr="001E203C">
        <w:t xml:space="preserve"> </w:t>
      </w:r>
      <w:r w:rsidRPr="001E203C">
        <w:rPr>
          <w:color w:val="1AB39F" w:themeColor="accent6"/>
        </w:rPr>
        <w:t xml:space="preserve">.java </w:t>
      </w:r>
      <w:r w:rsidRPr="001E203C">
        <w:rPr>
          <w:color w:val="auto"/>
        </w:rPr>
        <w:t xml:space="preserve">files are in </w:t>
      </w:r>
      <w:r w:rsidRPr="001E203C">
        <w:rPr>
          <w:color w:val="1AB39F" w:themeColor="accent6"/>
        </w:rPr>
        <w:t>src</w:t>
      </w:r>
      <w:r w:rsidRPr="001E203C">
        <w:rPr>
          <w:color w:val="auto"/>
        </w:rPr>
        <w:t xml:space="preserve"> folder and </w:t>
      </w:r>
      <w:r w:rsidRPr="001E203C">
        <w:rPr>
          <w:color w:val="1AB39F" w:themeColor="accent6"/>
        </w:rPr>
        <w:t xml:space="preserve">.class </w:t>
      </w:r>
      <w:r w:rsidRPr="001E203C">
        <w:rPr>
          <w:color w:val="auto"/>
        </w:rPr>
        <w:t xml:space="preserve">files(compiled classes) are in bin folder. </w:t>
      </w:r>
    </w:p>
    <w:p w:rsidR="001E203C" w:rsidRPr="001E203C" w:rsidRDefault="00E325EE" w:rsidP="001E203C">
      <w:pPr>
        <w:jc w:val="both"/>
        <w:rPr>
          <w:color w:val="auto"/>
        </w:rPr>
      </w:pPr>
      <w:r w:rsidRPr="001E203C">
        <w:rPr>
          <w:color w:val="auto"/>
        </w:rPr>
        <w:t xml:space="preserve">Common </w:t>
      </w:r>
      <w:r w:rsidR="001E203C" w:rsidRPr="001E203C">
        <w:rPr>
          <w:color w:val="auto"/>
        </w:rPr>
        <w:t xml:space="preserve">or general </w:t>
      </w:r>
      <w:r w:rsidRPr="001E203C">
        <w:rPr>
          <w:color w:val="auto"/>
        </w:rPr>
        <w:t>structure is as follows</w:t>
      </w:r>
      <w:r w:rsidR="001E203C">
        <w:rPr>
          <w:color w:val="auto"/>
        </w:rPr>
        <w:t>:</w:t>
      </w:r>
    </w:p>
    <w:p w:rsidR="00E325EE" w:rsidRPr="00E325EE" w:rsidRDefault="001E203C" w:rsidP="001E203C">
      <w:pPr>
        <w:jc w:val="both"/>
        <w:rPr>
          <w:rFonts w:eastAsia="Times New Roman" w:cs="Arial"/>
          <w:color w:val="auto"/>
        </w:rPr>
      </w:pPr>
      <w:r w:rsidRPr="001E203C">
        <w:rPr>
          <w:rFonts w:eastAsia="Times New Roman" w:cs="Arial"/>
          <w:color w:val="auto"/>
        </w:rPr>
        <w:t xml:space="preserve">src - contains all </w:t>
      </w:r>
      <w:r w:rsidR="00E325EE" w:rsidRPr="00E325EE">
        <w:rPr>
          <w:rFonts w:eastAsia="Times New Roman" w:cs="Arial"/>
          <w:color w:val="auto"/>
        </w:rPr>
        <w:t>source files, and possibly the following as well (might be far down the folder tree):</w:t>
      </w:r>
    </w:p>
    <w:p w:rsidR="00E325EE" w:rsidRPr="00E325EE" w:rsidRDefault="00E325EE" w:rsidP="001E203C">
      <w:pPr>
        <w:numPr>
          <w:ilvl w:val="1"/>
          <w:numId w:val="18"/>
        </w:numPr>
        <w:shd w:val="clear" w:color="auto" w:fill="FFFFFF"/>
        <w:spacing w:before="0" w:after="120" w:line="240" w:lineRule="auto"/>
        <w:ind w:left="900"/>
        <w:jc w:val="both"/>
        <w:textAlignment w:val="baseline"/>
        <w:rPr>
          <w:rFonts w:eastAsia="Times New Roman" w:cs="Arial"/>
          <w:color w:val="auto"/>
        </w:rPr>
      </w:pPr>
      <w:r w:rsidRPr="00E325EE">
        <w:rPr>
          <w:rFonts w:eastAsia="Times New Roman" w:cs="Arial"/>
          <w:color w:val="auto"/>
        </w:rPr>
        <w:t>resources - contains resources such as properties files</w:t>
      </w:r>
    </w:p>
    <w:p w:rsidR="00E325EE" w:rsidRPr="00E325EE" w:rsidRDefault="00E325EE" w:rsidP="001E203C">
      <w:pPr>
        <w:numPr>
          <w:ilvl w:val="1"/>
          <w:numId w:val="18"/>
        </w:numPr>
        <w:shd w:val="clear" w:color="auto" w:fill="FFFFFF"/>
        <w:spacing w:before="0" w:after="0" w:line="240" w:lineRule="auto"/>
        <w:ind w:left="900"/>
        <w:jc w:val="both"/>
        <w:textAlignment w:val="baseline"/>
        <w:rPr>
          <w:rFonts w:eastAsia="Times New Roman" w:cs="Arial"/>
          <w:color w:val="auto"/>
        </w:rPr>
      </w:pPr>
      <w:r w:rsidRPr="00E325EE">
        <w:rPr>
          <w:rFonts w:eastAsia="Times New Roman" w:cs="Arial"/>
          <w:color w:val="auto"/>
        </w:rPr>
        <w:t>config - everything config related</w:t>
      </w:r>
    </w:p>
    <w:p w:rsidR="00E325EE" w:rsidRPr="00E325EE" w:rsidRDefault="00E325EE" w:rsidP="001E203C">
      <w:pPr>
        <w:numPr>
          <w:ilvl w:val="0"/>
          <w:numId w:val="18"/>
        </w:numPr>
        <w:shd w:val="clear" w:color="auto" w:fill="FFFFFF"/>
        <w:spacing w:before="0" w:after="120" w:line="240" w:lineRule="auto"/>
        <w:ind w:left="450"/>
        <w:jc w:val="both"/>
        <w:textAlignment w:val="baseline"/>
        <w:rPr>
          <w:rFonts w:eastAsia="Times New Roman" w:cs="Arial"/>
          <w:color w:val="auto"/>
        </w:rPr>
      </w:pPr>
      <w:r w:rsidRPr="00E325EE">
        <w:rPr>
          <w:rFonts w:eastAsia="Times New Roman" w:cs="Arial"/>
          <w:color w:val="auto"/>
        </w:rPr>
        <w:t>lib - a folder containing a your libraries, possibly placed in separate subfolderrs</w:t>
      </w:r>
    </w:p>
    <w:p w:rsidR="00E325EE" w:rsidRDefault="00E325EE" w:rsidP="001E203C">
      <w:pPr>
        <w:numPr>
          <w:ilvl w:val="0"/>
          <w:numId w:val="18"/>
        </w:numPr>
        <w:shd w:val="clear" w:color="auto" w:fill="FFFFFF"/>
        <w:spacing w:before="0" w:after="75" w:line="240" w:lineRule="auto"/>
        <w:ind w:left="450"/>
        <w:jc w:val="both"/>
        <w:textAlignment w:val="baseline"/>
        <w:rPr>
          <w:rFonts w:eastAsia="Times New Roman" w:cs="Arial"/>
          <w:color w:val="auto"/>
        </w:rPr>
      </w:pPr>
      <w:r w:rsidRPr="00E325EE">
        <w:rPr>
          <w:rFonts w:eastAsia="Times New Roman" w:cs="Arial"/>
          <w:color w:val="auto"/>
        </w:rPr>
        <w:t>bin - contains compiled classes</w:t>
      </w:r>
    </w:p>
    <w:p w:rsidR="001E203C" w:rsidRDefault="001E203C" w:rsidP="001E203C">
      <w:pPr>
        <w:shd w:val="clear" w:color="auto" w:fill="FFFFFF"/>
        <w:spacing w:before="0" w:after="75" w:line="240" w:lineRule="auto"/>
        <w:ind w:left="90"/>
        <w:jc w:val="both"/>
        <w:textAlignment w:val="baseline"/>
        <w:rPr>
          <w:rFonts w:eastAsia="Times New Roman" w:cs="Arial"/>
          <w:color w:val="auto"/>
        </w:rPr>
      </w:pPr>
    </w:p>
    <w:p w:rsidR="001E203C" w:rsidRDefault="001E203C" w:rsidP="001E203C">
      <w:pPr>
        <w:shd w:val="clear" w:color="auto" w:fill="FFFFFF"/>
        <w:spacing w:before="0" w:after="75" w:line="240" w:lineRule="auto"/>
        <w:ind w:left="90"/>
        <w:jc w:val="both"/>
        <w:textAlignment w:val="baseline"/>
        <w:rPr>
          <w:rFonts w:eastAsia="Times New Roman" w:cs="Arial"/>
          <w:color w:val="auto"/>
        </w:rPr>
      </w:pPr>
      <w:r>
        <w:rPr>
          <w:rFonts w:eastAsia="Times New Roman" w:cs="Arial"/>
          <w:color w:val="auto"/>
        </w:rPr>
        <w:t>ui package has main class namely UI class which contains menu for interacting with user and main method.</w:t>
      </w:r>
    </w:p>
    <w:p w:rsidR="001E203C" w:rsidRDefault="001E203C" w:rsidP="001E203C">
      <w:pPr>
        <w:shd w:val="clear" w:color="auto" w:fill="FFFFFF"/>
        <w:spacing w:before="0" w:after="75" w:line="240" w:lineRule="auto"/>
        <w:ind w:left="90"/>
        <w:jc w:val="both"/>
        <w:textAlignment w:val="baseline"/>
        <w:rPr>
          <w:rFonts w:eastAsia="Times New Roman" w:cs="Arial"/>
          <w:color w:val="auto"/>
        </w:rPr>
      </w:pPr>
      <w:r>
        <w:rPr>
          <w:rFonts w:eastAsia="Times New Roman" w:cs="Arial"/>
          <w:color w:val="auto"/>
        </w:rPr>
        <w:t>UI class instantiates Hotel class and inside Hotel Ticket is instantiated.</w:t>
      </w:r>
    </w:p>
    <w:p w:rsidR="001E203C" w:rsidRDefault="001E203C" w:rsidP="001E203C">
      <w:pPr>
        <w:shd w:val="clear" w:color="auto" w:fill="FFFFFF"/>
        <w:spacing w:before="0" w:after="75" w:line="240" w:lineRule="auto"/>
        <w:ind w:left="90"/>
        <w:jc w:val="both"/>
        <w:textAlignment w:val="baseline"/>
        <w:rPr>
          <w:rFonts w:eastAsia="Times New Roman" w:cs="Arial"/>
          <w:color w:val="auto"/>
        </w:rPr>
      </w:pPr>
    </w:p>
    <w:p w:rsidR="001E203C" w:rsidRDefault="001E203C" w:rsidP="001E203C">
      <w:pPr>
        <w:pStyle w:val="Heading1"/>
      </w:pPr>
      <w:r>
        <w:t>Method/Material</w:t>
      </w:r>
    </w:p>
    <w:p w:rsidR="001E203C" w:rsidRDefault="001E203C" w:rsidP="001E203C">
      <w:pPr>
        <w:rPr>
          <w:color w:val="auto"/>
        </w:rPr>
      </w:pPr>
      <w:r w:rsidRPr="002F2C93">
        <w:rPr>
          <w:color w:val="auto"/>
        </w:rPr>
        <w:t xml:space="preserve">I used NetBeans IDE for my project. </w:t>
      </w:r>
      <w:r w:rsidR="002F2C93" w:rsidRPr="002F2C93">
        <w:rPr>
          <w:color w:val="auto"/>
        </w:rPr>
        <w:t>On some points I got stuck but I tried my best to find solution and with the help of documentation on Oracle site I was able to tackle many problems. Oracle documentation is a rich source of information for new as well as experienced developers. I also referred to “Java How to Program by Paul Dietel”.</w:t>
      </w:r>
    </w:p>
    <w:p w:rsidR="002F2C93" w:rsidRDefault="002F2C93" w:rsidP="002F2C93">
      <w:pPr>
        <w:pStyle w:val="Heading1"/>
      </w:pPr>
      <w:r>
        <w:t>Project Implementation</w:t>
      </w:r>
    </w:p>
    <w:p w:rsidR="002F2C93" w:rsidRPr="00D0579B" w:rsidRDefault="00707614" w:rsidP="002F2C93">
      <w:pPr>
        <w:rPr>
          <w:color w:val="auto"/>
        </w:rPr>
      </w:pPr>
      <w:r w:rsidRPr="00D0579B">
        <w:rPr>
          <w:color w:val="auto"/>
        </w:rPr>
        <w:t>I didn’t created any pseudo code or class diagrams before implementation. I just read the requirements specification and started coding. Pics of output are attached but you can try to play with the output for detailed info of project.</w:t>
      </w:r>
      <w:bookmarkStart w:id="5" w:name="_GoBack"/>
      <w:bookmarkEnd w:id="5"/>
    </w:p>
    <w:p w:rsidR="00707614" w:rsidRDefault="00707614" w:rsidP="002F2C93">
      <w:r w:rsidRPr="00707614">
        <w:rPr>
          <w:noProof/>
        </w:rPr>
        <w:lastRenderedPageBreak/>
        <w:drawing>
          <wp:inline distT="0" distB="0" distL="0" distR="0">
            <wp:extent cx="6270963" cy="3523975"/>
            <wp:effectExtent l="0" t="0" r="0" b="635"/>
            <wp:docPr id="3" name="Picture 3" descr="C:\Users\Muhammad NaumanTariq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NaumanTariq\Desktop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74" cy="353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614">
        <w:rPr>
          <w:noProof/>
        </w:rPr>
        <w:drawing>
          <wp:inline distT="0" distB="0" distL="0" distR="0">
            <wp:extent cx="6254151" cy="3559810"/>
            <wp:effectExtent l="0" t="0" r="0" b="2540"/>
            <wp:docPr id="2" name="Picture 2" descr="C:\Users\Muhammad NaumanTariq\Desktop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NaumanTariq\Desktop\Hot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80" cy="359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614">
        <w:rPr>
          <w:noProof/>
        </w:rPr>
        <w:lastRenderedPageBreak/>
        <w:drawing>
          <wp:inline distT="0" distB="0" distL="0" distR="0">
            <wp:extent cx="6391396" cy="3591653"/>
            <wp:effectExtent l="0" t="0" r="0" b="8890"/>
            <wp:docPr id="1" name="Picture 1" descr="C:\Users\Muhammad NaumanTariq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NaumanTariq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61" cy="360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14" w:rsidRPr="002F2C93" w:rsidRDefault="00707614" w:rsidP="002F2C93"/>
    <w:p w:rsidR="002F2C93" w:rsidRPr="002F2C93" w:rsidRDefault="002F2C93" w:rsidP="001E203C">
      <w:pPr>
        <w:rPr>
          <w:color w:val="auto"/>
        </w:rPr>
      </w:pPr>
    </w:p>
    <w:p w:rsidR="001E203C" w:rsidRPr="00E325EE" w:rsidRDefault="00707614" w:rsidP="001E203C">
      <w:pPr>
        <w:shd w:val="clear" w:color="auto" w:fill="FFFFFF"/>
        <w:spacing w:before="0" w:after="75" w:line="240" w:lineRule="auto"/>
        <w:ind w:left="90"/>
        <w:jc w:val="both"/>
        <w:textAlignment w:val="baseline"/>
        <w:rPr>
          <w:rFonts w:eastAsia="Times New Roman" w:cs="Arial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4A651" wp14:editId="63FD6EEE">
                <wp:simplePos x="0" y="0"/>
                <wp:positionH relativeFrom="margin">
                  <wp:align>center</wp:align>
                </wp:positionH>
                <wp:positionV relativeFrom="paragraph">
                  <wp:posOffset>78081</wp:posOffset>
                </wp:positionV>
                <wp:extent cx="1828800" cy="1828800"/>
                <wp:effectExtent l="0" t="0" r="2603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614" w:rsidRPr="00707614" w:rsidRDefault="00707614" w:rsidP="00707614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&lt;</w:t>
                            </w:r>
                            <w:r w:rsidRPr="00707614">
                              <w:rPr>
                                <w:color w:val="00A0B8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4A6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" fillcolor="white [3201]" strokecolor="#00a0b8 [3204]" strokeweight="2pt">
                <v:textbox style="mso-fit-shape-to-text:t">
                  <w:txbxContent>
                    <w:p w:rsidR="00707614" w:rsidRPr="00707614" w:rsidRDefault="00707614" w:rsidP="00707614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6" w:name="_GoBack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&lt;</w:t>
                      </w:r>
                      <w:r w:rsidRPr="00707614">
                        <w:rPr>
                          <w:color w:val="00A0B8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/&gt;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5EE" w:rsidRDefault="00E325EE" w:rsidP="001E203C">
      <w:pPr>
        <w:jc w:val="both"/>
      </w:pPr>
    </w:p>
    <w:sectPr w:rsidR="00E325E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1E" w:rsidRDefault="0058661E" w:rsidP="00C6554A">
      <w:pPr>
        <w:spacing w:before="0" w:after="0" w:line="240" w:lineRule="auto"/>
      </w:pPr>
      <w:r>
        <w:separator/>
      </w:r>
    </w:p>
  </w:endnote>
  <w:endnote w:type="continuationSeparator" w:id="0">
    <w:p w:rsidR="0058661E" w:rsidRDefault="0058661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057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1E" w:rsidRDefault="0058661E" w:rsidP="00C6554A">
      <w:pPr>
        <w:spacing w:before="0" w:after="0" w:line="240" w:lineRule="auto"/>
      </w:pPr>
      <w:r>
        <w:separator/>
      </w:r>
    </w:p>
  </w:footnote>
  <w:footnote w:type="continuationSeparator" w:id="0">
    <w:p w:rsidR="0058661E" w:rsidRDefault="0058661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B0CD5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AB5B4F"/>
    <w:multiLevelType w:val="multilevel"/>
    <w:tmpl w:val="64B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6D7A26"/>
    <w:multiLevelType w:val="hybridMultilevel"/>
    <w:tmpl w:val="D080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240547"/>
    <w:multiLevelType w:val="hybridMultilevel"/>
    <w:tmpl w:val="4F86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5E"/>
    <w:rsid w:val="001E203C"/>
    <w:rsid w:val="002554CD"/>
    <w:rsid w:val="00293B83"/>
    <w:rsid w:val="002B4294"/>
    <w:rsid w:val="002F2C93"/>
    <w:rsid w:val="00333D0D"/>
    <w:rsid w:val="0041645E"/>
    <w:rsid w:val="004C049F"/>
    <w:rsid w:val="005000E2"/>
    <w:rsid w:val="0058661E"/>
    <w:rsid w:val="006A3CE7"/>
    <w:rsid w:val="00707614"/>
    <w:rsid w:val="00C6554A"/>
    <w:rsid w:val="00D0579B"/>
    <w:rsid w:val="00DD68F6"/>
    <w:rsid w:val="00E325E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1E8EC-C63F-475E-8915-E9D785D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325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NaumanTariq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93B852E6444253B50481623A93E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A6C29-1048-44A8-AB54-27CDCA9F9035}"/>
      </w:docPartPr>
      <w:docPartBody>
        <w:p w:rsidR="0096582B" w:rsidRDefault="007C619F">
          <w:pPr>
            <w:pStyle w:val="5293B852E6444253B50481623A93EA01"/>
          </w:pPr>
          <w:r w:rsidRPr="00D5413C">
            <w:t>REPORT SUBTITLE</w:t>
          </w:r>
        </w:p>
      </w:docPartBody>
    </w:docPart>
    <w:docPart>
      <w:docPartPr>
        <w:name w:val="72F437E1C766409AB8D8FAC3C3B80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DC6C-2BD1-4261-8649-906F631E4DE1}"/>
      </w:docPartPr>
      <w:docPartBody>
        <w:p w:rsidR="0096582B" w:rsidRDefault="007C619F">
          <w:pPr>
            <w:pStyle w:val="72F437E1C766409AB8D8FAC3C3B8081D"/>
          </w:pPr>
          <w:r>
            <w:t>Name</w:t>
          </w:r>
        </w:p>
      </w:docPartBody>
    </w:docPart>
    <w:docPart>
      <w:docPartPr>
        <w:name w:val="2A44BE69FCFE445C848158B81CDE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5AF0-33EC-4D47-9EFD-3937F9C3BE7D}"/>
      </w:docPartPr>
      <w:docPartBody>
        <w:p w:rsidR="0096582B" w:rsidRDefault="007C619F">
          <w:pPr>
            <w:pStyle w:val="2A44BE69FCFE445C848158B81CDED2EE"/>
          </w:pPr>
          <w:r>
            <w:t>Course Title</w:t>
          </w:r>
        </w:p>
      </w:docPartBody>
    </w:docPart>
    <w:docPart>
      <w:docPartPr>
        <w:name w:val="837C420852DD428C9C786FFB9099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D1FED-2040-4582-AB84-57F68D89744B}"/>
      </w:docPartPr>
      <w:docPartBody>
        <w:p w:rsidR="0096582B" w:rsidRDefault="007C619F">
          <w:pPr>
            <w:pStyle w:val="837C420852DD428C9C786FFB9099BFE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9F"/>
    <w:rsid w:val="007C619F"/>
    <w:rsid w:val="0096582B"/>
    <w:rsid w:val="00E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B3239D966420E80D6CEB0C8D30510">
    <w:name w:val="6D8B3239D966420E80D6CEB0C8D30510"/>
  </w:style>
  <w:style w:type="paragraph" w:customStyle="1" w:styleId="5293B852E6444253B50481623A93EA01">
    <w:name w:val="5293B852E6444253B50481623A93EA01"/>
  </w:style>
  <w:style w:type="paragraph" w:customStyle="1" w:styleId="72F437E1C766409AB8D8FAC3C3B8081D">
    <w:name w:val="72F437E1C766409AB8D8FAC3C3B8081D"/>
  </w:style>
  <w:style w:type="paragraph" w:customStyle="1" w:styleId="2A44BE69FCFE445C848158B81CDED2EE">
    <w:name w:val="2A44BE69FCFE445C848158B81CDED2EE"/>
  </w:style>
  <w:style w:type="paragraph" w:customStyle="1" w:styleId="837C420852DD428C9C786FFB9099BFEE">
    <w:name w:val="837C420852DD428C9C786FFB9099BFEE"/>
  </w:style>
  <w:style w:type="paragraph" w:customStyle="1" w:styleId="63CF7163E6524B959AC898D259A63F3A">
    <w:name w:val="63CF7163E6524B959AC898D259A63F3A"/>
  </w:style>
  <w:style w:type="paragraph" w:customStyle="1" w:styleId="EB2F4DFC279940B0BD4303F54A5218FE">
    <w:name w:val="EB2F4DFC279940B0BD4303F54A5218F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46B0BA1528B24308948411FE8E8E2CD6">
    <w:name w:val="46B0BA1528B24308948411FE8E8E2CD6"/>
  </w:style>
  <w:style w:type="paragraph" w:customStyle="1" w:styleId="6F21D772454849DF927DBE8625680B92">
    <w:name w:val="6F21D772454849DF927DBE8625680B92"/>
  </w:style>
  <w:style w:type="paragraph" w:customStyle="1" w:styleId="3D0B6007CF6742199CBE2E97E304F0F6">
    <w:name w:val="3D0B6007CF6742199CBE2E97E304F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42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Nauman Tariq</dc:creator>
  <cp:keywords/>
  <dc:description/>
  <cp:lastModifiedBy>Muhammad Nauman Tariq</cp:lastModifiedBy>
  <cp:revision>2</cp:revision>
  <dcterms:created xsi:type="dcterms:W3CDTF">2017-10-12T08:51:00Z</dcterms:created>
  <dcterms:modified xsi:type="dcterms:W3CDTF">2017-10-12T09:46:00Z</dcterms:modified>
</cp:coreProperties>
</file>